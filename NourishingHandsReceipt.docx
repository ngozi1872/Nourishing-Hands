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6E6A1" w14:textId="77777777" w:rsidR="000073FC" w:rsidRDefault="000073FC" w:rsidP="002841F4"/>
    <w:tbl>
      <w:tblPr>
        <w:tblW w:w="0" w:type="auto"/>
        <w:jc w:val="center"/>
        <w:tblLayout w:type="fixed"/>
        <w:tblLook w:val="0000" w:firstRow="0" w:lastRow="0" w:firstColumn="0" w:lastColumn="0" w:noHBand="0" w:noVBand="0"/>
        <w:tblDescription w:val="Layout table"/>
      </w:tblPr>
      <w:tblGrid>
        <w:gridCol w:w="2829"/>
        <w:gridCol w:w="274"/>
        <w:gridCol w:w="4440"/>
        <w:gridCol w:w="3833"/>
      </w:tblGrid>
      <w:tr w:rsidR="000073FC" w14:paraId="2E651551" w14:textId="77777777" w:rsidTr="00AC1227">
        <w:trPr>
          <w:trHeight w:val="1756"/>
          <w:jc w:val="center"/>
        </w:trPr>
        <w:tc>
          <w:tcPr>
            <w:tcW w:w="2829" w:type="dxa"/>
            <w:vMerge w:val="restart"/>
            <w:shd w:val="clear" w:color="auto" w:fill="333333" w:themeFill="accent1"/>
            <w:vAlign w:val="center"/>
          </w:tcPr>
          <w:p w14:paraId="124A972B" w14:textId="2234B738" w:rsidR="000073FC" w:rsidRDefault="000073FC" w:rsidP="00D40473">
            <w:pPr>
              <w:spacing w:line="240" w:lineRule="auto"/>
              <w:ind w:right="288"/>
            </w:pPr>
          </w:p>
          <w:p w14:paraId="5295F695" w14:textId="77777777" w:rsidR="000073FC" w:rsidRDefault="000073FC" w:rsidP="00B65EF0">
            <w:pPr>
              <w:spacing w:before="240" w:line="240" w:lineRule="auto"/>
              <w:ind w:left="288" w:right="288"/>
            </w:pPr>
          </w:p>
          <w:p w14:paraId="5E21812D" w14:textId="684A0305" w:rsidR="000073FC" w:rsidRDefault="00D40473" w:rsidP="00B65EF0">
            <w:pPr>
              <w:spacing w:line="240" w:lineRule="auto"/>
              <w:ind w:left="288" w:right="288"/>
            </w:pPr>
            <w:r>
              <w:t>Ngozi Somah</w:t>
            </w:r>
          </w:p>
          <w:p w14:paraId="04A99A40" w14:textId="77777777" w:rsidR="000073FC" w:rsidRDefault="000073FC" w:rsidP="00D40473">
            <w:pPr>
              <w:spacing w:line="240" w:lineRule="auto"/>
              <w:ind w:right="288"/>
            </w:pPr>
          </w:p>
          <w:p w14:paraId="798F3707" w14:textId="2A9F853E" w:rsidR="000073FC" w:rsidRDefault="00D40473" w:rsidP="00B65EF0">
            <w:pPr>
              <w:spacing w:line="240" w:lineRule="auto"/>
              <w:ind w:left="288" w:right="288"/>
            </w:pPr>
            <w:r>
              <w:t>309 Baymist Dr</w:t>
            </w:r>
            <w:r w:rsidR="000073FC">
              <w:t xml:space="preserve">, </w:t>
            </w:r>
            <w:r>
              <w:t>Loganvile</w:t>
            </w:r>
          </w:p>
          <w:p w14:paraId="3AFF1D5F" w14:textId="72B43245" w:rsidR="000073FC" w:rsidRDefault="009A7DA8" w:rsidP="00D40473">
            <w:pPr>
              <w:spacing w:line="240" w:lineRule="auto"/>
              <w:ind w:left="288" w:right="288"/>
            </w:pPr>
            <w:sdt>
              <w:sdtPr>
                <w:alias w:val="Phone:"/>
                <w:tag w:val="Phone:"/>
                <w:id w:val="-404450132"/>
                <w:placeholder>
                  <w:docPart w:val="57177708762643CA8BCC6D416A33A997"/>
                </w:placeholder>
                <w:temporary/>
                <w:showingPlcHdr/>
                <w15:appearance w15:val="hidden"/>
              </w:sdtPr>
              <w:sdtEndPr/>
              <w:sdtContent>
                <w:r w:rsidR="0097247D">
                  <w:t>Phone:</w:t>
                </w:r>
              </w:sdtContent>
            </w:sdt>
            <w:r w:rsidR="000073FC">
              <w:t xml:space="preserve"> </w:t>
            </w:r>
            <w:r w:rsidR="00D347D2">
              <w:t>(</w:t>
            </w:r>
            <w:r w:rsidR="00D40473">
              <w:t>302</w:t>
            </w:r>
            <w:r w:rsidR="00D347D2">
              <w:t>)</w:t>
            </w:r>
            <w:r w:rsidR="00D40473">
              <w:t>391</w:t>
            </w:r>
            <w:r w:rsidR="00D347D2">
              <w:t>-</w:t>
            </w:r>
            <w:r w:rsidR="00D40473">
              <w:t>4151</w:t>
            </w:r>
          </w:p>
          <w:p w14:paraId="55F14DD2" w14:textId="0AB9B192" w:rsidR="00D40473" w:rsidRDefault="00D40473" w:rsidP="00B65EF0">
            <w:pPr>
              <w:spacing w:line="240" w:lineRule="auto"/>
              <w:ind w:left="288" w:right="288"/>
            </w:pPr>
          </w:p>
          <w:p w14:paraId="7592BE51" w14:textId="10DDEC62" w:rsidR="00F47FB5" w:rsidRDefault="00F47FB5" w:rsidP="00D40473">
            <w:pPr>
              <w:spacing w:line="240" w:lineRule="auto"/>
              <w:ind w:right="288"/>
            </w:pPr>
          </w:p>
          <w:p w14:paraId="2CC223E0" w14:textId="2EE70BA9" w:rsidR="00D40473" w:rsidRDefault="00D40473" w:rsidP="00D40473">
            <w:pPr>
              <w:spacing w:line="240" w:lineRule="auto"/>
              <w:ind w:right="288"/>
            </w:pPr>
          </w:p>
          <w:p w14:paraId="70B73094" w14:textId="3ECF83F8" w:rsidR="00D40473" w:rsidRDefault="00D40473" w:rsidP="00D40473">
            <w:pPr>
              <w:spacing w:line="240" w:lineRule="auto"/>
              <w:ind w:right="288"/>
            </w:pPr>
          </w:p>
          <w:p w14:paraId="3A0691A4" w14:textId="77777777" w:rsidR="00D40473" w:rsidRDefault="00D40473" w:rsidP="00D40473">
            <w:pPr>
              <w:spacing w:line="240" w:lineRule="auto"/>
              <w:ind w:right="288"/>
            </w:pPr>
          </w:p>
          <w:p w14:paraId="199C2D14" w14:textId="77777777" w:rsidR="00F47FB5" w:rsidRDefault="00F47FB5" w:rsidP="00B65EF0">
            <w:pPr>
              <w:spacing w:line="240" w:lineRule="auto"/>
              <w:ind w:left="288" w:right="288"/>
            </w:pPr>
          </w:p>
          <w:p w14:paraId="177A114A" w14:textId="77777777" w:rsidR="000073FC" w:rsidRPr="00A626DE" w:rsidRDefault="009A7DA8" w:rsidP="00B65EF0">
            <w:pPr>
              <w:spacing w:line="240" w:lineRule="auto"/>
              <w:ind w:left="288" w:right="288"/>
              <w:rPr>
                <w:sz w:val="32"/>
                <w:szCs w:val="32"/>
              </w:rPr>
            </w:pPr>
            <w:sdt>
              <w:sdtPr>
                <w:rPr>
                  <w:sz w:val="32"/>
                  <w:szCs w:val="32"/>
                </w:rPr>
                <w:alias w:val="Thank you for your business:"/>
                <w:tag w:val="Thank you for your business:"/>
                <w:id w:val="-1382711354"/>
                <w:placeholder>
                  <w:docPart w:val="C93AADBE2DD04F70888587CC821F8C5B"/>
                </w:placeholder>
                <w:temporary/>
                <w:showingPlcHdr/>
                <w15:appearance w15:val="hidden"/>
              </w:sdtPr>
              <w:sdtEndPr/>
              <w:sdtContent>
                <w:r w:rsidR="0097247D" w:rsidRPr="00A626DE">
                  <w:rPr>
                    <w:sz w:val="32"/>
                    <w:szCs w:val="32"/>
                  </w:rPr>
                  <w:t>THANK YOU FOR YOUR BUSINESS!</w:t>
                </w:r>
              </w:sdtContent>
            </w:sdt>
          </w:p>
        </w:tc>
        <w:tc>
          <w:tcPr>
            <w:tcW w:w="274" w:type="dxa"/>
            <w:vMerge w:val="restart"/>
          </w:tcPr>
          <w:p w14:paraId="40F60020" w14:textId="77777777" w:rsidR="000073FC" w:rsidRDefault="000073FC" w:rsidP="00B65EF0">
            <w:pPr>
              <w:spacing w:line="240" w:lineRule="auto"/>
              <w:ind w:left="-144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27BD66B" wp14:editId="13DDCA39">
                      <wp:extent cx="116205" cy="1895475"/>
                      <wp:effectExtent l="0" t="0" r="0" b="0"/>
                      <wp:docPr id="9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895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D130F7" id="Rectangle 9" o:spid="_x0000_s1026" alt="Purple rectangle as side bar" style="width:9.15pt;height:14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" fillcolor="#b70da3 [3205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A3B038" wp14:editId="28AC2112">
                      <wp:extent cx="116205" cy="3400425"/>
                      <wp:effectExtent l="0" t="0" r="0" b="0"/>
                      <wp:docPr id="8" name="Rectangle 10" descr="Blu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3400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F67AA3" id="Rectangle 10" o:spid="_x0000_s1026" alt="Blue rectangle as side bar" style="width:9.15pt;height:2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" fillcolor="#4bacc6 [3208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E7D8960" wp14:editId="610C1FE9">
                      <wp:extent cx="116205" cy="1152525"/>
                      <wp:effectExtent l="0" t="0" r="0" b="0"/>
                      <wp:docPr id="7" name="Rectangle 10" descr="Gray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1152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0B78DE6" id="Rectangle 10" o:spid="_x0000_s1026" alt="Gray rectangle as side bar" style="width:9.15pt;height:9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" fillcolor="#b2b2b2 [3206]" stroked="f"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9310730" wp14:editId="58ED723C">
                      <wp:extent cx="116205" cy="2720975"/>
                      <wp:effectExtent l="0" t="0" r="0" b="0"/>
                      <wp:docPr id="6" name="Rectangle 9" descr="Purple rectangle as side bar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" cy="27209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0876BA" id="Rectangle 9" o:spid="_x0000_s1026" alt="Purple rectangle as side bar" style="width:9.15pt;height:21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" fillcolor="#b70da3 [3205]" stroked="f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273" w:type="dxa"/>
            <w:gridSpan w:val="2"/>
            <w:vAlign w:val="center"/>
          </w:tcPr>
          <w:p w14:paraId="386FA6F7" w14:textId="1CBAA2AE" w:rsidR="000073FC" w:rsidRPr="00D40473" w:rsidRDefault="00D40473" w:rsidP="00B65EF0">
            <w:pPr>
              <w:pStyle w:val="Heading1"/>
              <w:spacing w:after="240"/>
              <w:rPr>
                <w:rFonts w:ascii="Microsoft Office Preview Font" w:hAnsi="Microsoft Office Preview Font"/>
                <w:b w:val="0"/>
                <w:szCs w:val="40"/>
              </w:rPr>
            </w:pPr>
            <w:r>
              <w:rPr>
                <w:rFonts w:ascii="Microsoft Office Preview Font" w:hAnsi="Microsoft Office Preview Font"/>
                <w:b w:val="0"/>
                <w:color w:val="333333" w:themeColor="accent1"/>
                <w:szCs w:val="40"/>
              </w:rPr>
              <w:t>Sales of Services Receipt</w:t>
            </w:r>
          </w:p>
        </w:tc>
      </w:tr>
      <w:tr w:rsidR="000073FC" w14:paraId="353F3436" w14:textId="77777777" w:rsidTr="00E23A5E">
        <w:trPr>
          <w:trHeight w:val="1584"/>
          <w:jc w:val="center"/>
        </w:trPr>
        <w:tc>
          <w:tcPr>
            <w:tcW w:w="2829" w:type="dxa"/>
            <w:vMerge/>
            <w:shd w:val="clear" w:color="auto" w:fill="333333" w:themeFill="accent1"/>
          </w:tcPr>
          <w:p w14:paraId="76EF981E" w14:textId="77777777" w:rsidR="000073FC" w:rsidRDefault="000073FC" w:rsidP="00B65EF0">
            <w:pPr>
              <w:spacing w:line="240" w:lineRule="auto"/>
              <w:ind w:left="288"/>
            </w:pPr>
          </w:p>
        </w:tc>
        <w:tc>
          <w:tcPr>
            <w:tcW w:w="274" w:type="dxa"/>
            <w:vMerge/>
          </w:tcPr>
          <w:p w14:paraId="60ABB2FA" w14:textId="77777777" w:rsidR="000073FC" w:rsidRDefault="000073FC" w:rsidP="00B65EF0">
            <w:pPr>
              <w:spacing w:line="240" w:lineRule="auto"/>
              <w:ind w:left="1137"/>
            </w:pPr>
          </w:p>
        </w:tc>
        <w:tc>
          <w:tcPr>
            <w:tcW w:w="4440" w:type="dxa"/>
          </w:tcPr>
          <w:p w14:paraId="35FE193B" w14:textId="77777777" w:rsidR="000073FC" w:rsidRPr="00217D2D" w:rsidRDefault="000073FC" w:rsidP="00B65EF0"/>
        </w:tc>
        <w:tc>
          <w:tcPr>
            <w:tcW w:w="3833" w:type="dxa"/>
          </w:tcPr>
          <w:p w14:paraId="2CC20BD8" w14:textId="1D2D41CB" w:rsidR="00D347D2" w:rsidRDefault="009A7DA8" w:rsidP="00B65EF0">
            <w:pPr>
              <w:rPr>
                <w:rFonts w:ascii="Microsoft Office Preview Font" w:hAnsi="Microsoft Office Preview Font"/>
                <w:sz w:val="18"/>
              </w:rPr>
            </w:pPr>
            <w:sdt>
              <w:sdtPr>
                <w:rPr>
                  <w:rFonts w:ascii="Microsoft Office Preview Font" w:hAnsi="Microsoft Office Preview Font"/>
                  <w:sz w:val="18"/>
                </w:rPr>
                <w:alias w:val="Sold to:"/>
                <w:tag w:val="Sold to:"/>
                <w:id w:val="50743170"/>
                <w:placeholder>
                  <w:docPart w:val="52B0B37461B946D680E0C48DB5E5C2E8"/>
                </w:placeholder>
                <w:temporary/>
                <w:showingPlcHdr/>
                <w15:appearance w15:val="hidden"/>
              </w:sdtPr>
              <w:sdtEndPr/>
              <w:sdtContent>
                <w:r w:rsidR="00B04265">
                  <w:rPr>
                    <w:rFonts w:ascii="Microsoft Office Preview Font" w:hAnsi="Microsoft Office Preview Font"/>
                    <w:sz w:val="18"/>
                  </w:rPr>
                  <w:t>SOLD TO</w:t>
                </w:r>
                <w:r w:rsidR="00B65EF0">
                  <w:rPr>
                    <w:rFonts w:ascii="Microsoft Office Preview Font" w:hAnsi="Microsoft Office Preview Font"/>
                    <w:sz w:val="18"/>
                  </w:rPr>
                  <w:t>:</w:t>
                </w:r>
              </w:sdtContent>
            </w:sdt>
            <w:r w:rsidR="000073FC" w:rsidRPr="000073FC">
              <w:rPr>
                <w:rFonts w:ascii="Microsoft Office Preview Font" w:hAnsi="Microsoft Office Preview Font"/>
                <w:sz w:val="18"/>
              </w:rPr>
              <w:t xml:space="preserve"> </w:t>
            </w:r>
            <w:r w:rsidR="00D347D2">
              <w:rPr>
                <w:rFonts w:ascii="Microsoft Office Preview Font" w:hAnsi="Microsoft Office Preview Font"/>
                <w:sz w:val="18"/>
              </w:rPr>
              <w:t>Ezekiel Glay</w:t>
            </w:r>
          </w:p>
          <w:p w14:paraId="5F75620B" w14:textId="3C8F51FA" w:rsidR="000073FC" w:rsidRPr="00D347D2" w:rsidRDefault="00D347D2" w:rsidP="00D347D2">
            <w:pPr>
              <w:rPr>
                <w:rFonts w:ascii="Microsoft Office Preview Font" w:hAnsi="Microsoft Office Preview Font"/>
                <w:sz w:val="18"/>
              </w:rPr>
            </w:pPr>
            <w:r>
              <w:rPr>
                <w:rFonts w:ascii="Microsoft Office Preview Font" w:hAnsi="Microsoft Office Preview Font"/>
                <w:sz w:val="18"/>
              </w:rPr>
              <w:t xml:space="preserve">For: </w:t>
            </w:r>
            <w:r w:rsidR="00D40473">
              <w:rPr>
                <w:rFonts w:ascii="Microsoft Office Preview Font" w:hAnsi="Microsoft Office Preview Font"/>
                <w:sz w:val="18"/>
              </w:rPr>
              <w:t>Nourishing Hands Inc.</w:t>
            </w:r>
            <w:r>
              <w:rPr>
                <w:rFonts w:ascii="Microsoft Office Preview Font" w:hAnsi="Microsoft Office Preview Font"/>
                <w:sz w:val="18"/>
              </w:rPr>
              <w:t xml:space="preserve"> </w:t>
            </w:r>
          </w:p>
        </w:tc>
      </w:tr>
      <w:tr w:rsidR="000073FC" w14:paraId="33DB456F" w14:textId="77777777" w:rsidTr="00AC1227">
        <w:trPr>
          <w:trHeight w:val="1492"/>
          <w:jc w:val="center"/>
        </w:trPr>
        <w:tc>
          <w:tcPr>
            <w:tcW w:w="2829" w:type="dxa"/>
            <w:vMerge/>
            <w:shd w:val="clear" w:color="auto" w:fill="333333" w:themeFill="accent1"/>
            <w:vAlign w:val="center"/>
          </w:tcPr>
          <w:p w14:paraId="54C2CAE4" w14:textId="77777777" w:rsidR="000073FC" w:rsidRDefault="000073FC" w:rsidP="00B65EF0">
            <w:pPr>
              <w:spacing w:line="240" w:lineRule="auto"/>
              <w:ind w:left="288"/>
            </w:pPr>
          </w:p>
        </w:tc>
        <w:tc>
          <w:tcPr>
            <w:tcW w:w="274" w:type="dxa"/>
            <w:vMerge/>
          </w:tcPr>
          <w:p w14:paraId="4FEE6D69" w14:textId="77777777" w:rsidR="000073FC" w:rsidRDefault="000073FC" w:rsidP="00B65EF0">
            <w:pPr>
              <w:spacing w:line="240" w:lineRule="auto"/>
              <w:ind w:left="1137"/>
            </w:pPr>
          </w:p>
        </w:tc>
        <w:tc>
          <w:tcPr>
            <w:tcW w:w="8273" w:type="dxa"/>
            <w:gridSpan w:val="2"/>
          </w:tcPr>
          <w:tbl>
            <w:tblPr>
              <w:tblW w:w="0" w:type="auto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  <w:tblDescription w:val="Enter Payment Method, Check number, and Job in this table"/>
            </w:tblPr>
            <w:tblGrid>
              <w:gridCol w:w="2800"/>
              <w:gridCol w:w="2985"/>
              <w:gridCol w:w="2195"/>
            </w:tblGrid>
            <w:tr w:rsidR="000073FC" w:rsidRPr="001E3C2E" w14:paraId="54B0A483" w14:textId="77777777" w:rsidTr="00AC1227">
              <w:trPr>
                <w:cantSplit/>
                <w:trHeight w:val="530"/>
              </w:trPr>
              <w:tc>
                <w:tcPr>
                  <w:tcW w:w="2800" w:type="dxa"/>
                  <w:shd w:val="clear" w:color="auto" w:fill="333333" w:themeFill="accent1"/>
                  <w:vAlign w:val="center"/>
                </w:tcPr>
                <w:p w14:paraId="08E83428" w14:textId="77777777" w:rsidR="000073FC" w:rsidRPr="002A1801" w:rsidRDefault="009A7DA8" w:rsidP="00B65EF0">
                  <w:pPr>
                    <w:pStyle w:val="ColumnHeadings"/>
                  </w:pPr>
                  <w:sdt>
                    <w:sdtPr>
                      <w:alias w:val="Payment method:"/>
                      <w:tag w:val="Payment method:"/>
                      <w:id w:val="-748501800"/>
                      <w:placeholder>
                        <w:docPart w:val="A8068D20A7924B709842150A7D44A2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13F0">
                        <w:t>PAYMENT METHOD</w:t>
                      </w:r>
                    </w:sdtContent>
                  </w:sdt>
                </w:p>
              </w:tc>
              <w:tc>
                <w:tcPr>
                  <w:tcW w:w="2985" w:type="dxa"/>
                  <w:shd w:val="clear" w:color="auto" w:fill="333333" w:themeFill="accent1"/>
                  <w:vAlign w:val="center"/>
                </w:tcPr>
                <w:p w14:paraId="4F25A24B" w14:textId="492832A2" w:rsidR="000073FC" w:rsidRPr="002A1801" w:rsidRDefault="000073FC" w:rsidP="00B65EF0">
                  <w:pPr>
                    <w:pStyle w:val="ColumnHeadings"/>
                  </w:pPr>
                </w:p>
              </w:tc>
              <w:tc>
                <w:tcPr>
                  <w:tcW w:w="2195" w:type="dxa"/>
                  <w:shd w:val="clear" w:color="auto" w:fill="333333" w:themeFill="accent1"/>
                  <w:vAlign w:val="center"/>
                </w:tcPr>
                <w:p w14:paraId="71D00730" w14:textId="77777777" w:rsidR="000073FC" w:rsidRPr="002A1801" w:rsidRDefault="009A7DA8" w:rsidP="00B65EF0">
                  <w:pPr>
                    <w:pStyle w:val="ColumnHeadings"/>
                  </w:pPr>
                  <w:sdt>
                    <w:sdtPr>
                      <w:alias w:val="Job:"/>
                      <w:tag w:val="Job:"/>
                      <w:id w:val="-227385587"/>
                      <w:placeholder>
                        <w:docPart w:val="4E554F9E0FB74420AA094259241443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313F0" w:rsidRPr="002A1801">
                        <w:t>job</w:t>
                      </w:r>
                    </w:sdtContent>
                  </w:sdt>
                </w:p>
              </w:tc>
            </w:tr>
            <w:tr w:rsidR="000073FC" w:rsidRPr="001E3C2E" w14:paraId="5401B7F9" w14:textId="77777777" w:rsidTr="00AC1227">
              <w:trPr>
                <w:cantSplit/>
                <w:trHeight w:val="530"/>
              </w:trPr>
              <w:tc>
                <w:tcPr>
                  <w:tcW w:w="2800" w:type="dxa"/>
                  <w:shd w:val="clear" w:color="auto" w:fill="auto"/>
                  <w:vAlign w:val="center"/>
                </w:tcPr>
                <w:p w14:paraId="17A41AF8" w14:textId="51FCA49F" w:rsidR="000073FC" w:rsidRDefault="00D40473" w:rsidP="00B65EF0">
                  <w:pPr>
                    <w:pStyle w:val="Centered"/>
                  </w:pPr>
                  <w:r>
                    <w:t xml:space="preserve">Cash App                                            </w:t>
                  </w:r>
                </w:p>
              </w:tc>
              <w:tc>
                <w:tcPr>
                  <w:tcW w:w="2985" w:type="dxa"/>
                  <w:shd w:val="clear" w:color="auto" w:fill="auto"/>
                  <w:vAlign w:val="center"/>
                </w:tcPr>
                <w:p w14:paraId="0DAB6CB8" w14:textId="77777777" w:rsidR="000073FC" w:rsidRDefault="000073FC" w:rsidP="00B65EF0">
                  <w:pPr>
                    <w:pStyle w:val="Centered"/>
                  </w:pPr>
                </w:p>
              </w:tc>
              <w:tc>
                <w:tcPr>
                  <w:tcW w:w="2195" w:type="dxa"/>
                  <w:shd w:val="clear" w:color="auto" w:fill="auto"/>
                  <w:vAlign w:val="center"/>
                </w:tcPr>
                <w:p w14:paraId="04769368" w14:textId="5102A865" w:rsidR="000073FC" w:rsidRDefault="00D40473" w:rsidP="00D40473">
                  <w:pPr>
                    <w:pStyle w:val="Centered"/>
                    <w:jc w:val="left"/>
                  </w:pPr>
                  <w:r>
                    <w:t>Web Application Development</w:t>
                  </w:r>
                </w:p>
              </w:tc>
            </w:tr>
          </w:tbl>
          <w:p w14:paraId="60FBB853" w14:textId="77777777" w:rsidR="000073FC" w:rsidRDefault="000073FC" w:rsidP="00B65EF0">
            <w:pPr>
              <w:pStyle w:val="ColumnHeadings"/>
            </w:pPr>
          </w:p>
        </w:tc>
      </w:tr>
      <w:tr w:rsidR="000073FC" w14:paraId="10D960FC" w14:textId="77777777" w:rsidTr="00AC1227">
        <w:trPr>
          <w:trHeight w:val="9369"/>
          <w:jc w:val="center"/>
        </w:trPr>
        <w:tc>
          <w:tcPr>
            <w:tcW w:w="2829" w:type="dxa"/>
            <w:vMerge/>
            <w:shd w:val="clear" w:color="auto" w:fill="333333" w:themeFill="accent1"/>
          </w:tcPr>
          <w:p w14:paraId="7E0381C5" w14:textId="77777777" w:rsidR="000073FC" w:rsidRDefault="000073FC" w:rsidP="00B65EF0">
            <w:pPr>
              <w:spacing w:line="240" w:lineRule="auto"/>
              <w:ind w:left="1137"/>
            </w:pPr>
          </w:p>
        </w:tc>
        <w:tc>
          <w:tcPr>
            <w:tcW w:w="274" w:type="dxa"/>
            <w:vMerge/>
          </w:tcPr>
          <w:p w14:paraId="67966996" w14:textId="77777777" w:rsidR="000073FC" w:rsidRDefault="000073FC" w:rsidP="00B65EF0">
            <w:pPr>
              <w:spacing w:line="240" w:lineRule="auto"/>
              <w:ind w:left="1137"/>
            </w:pPr>
          </w:p>
        </w:tc>
        <w:tc>
          <w:tcPr>
            <w:tcW w:w="8273" w:type="dxa"/>
            <w:gridSpan w:val="2"/>
            <w:tcMar>
              <w:top w:w="144" w:type="dxa"/>
              <w:left w:w="144" w:type="dxa"/>
              <w:right w:w="115" w:type="dxa"/>
            </w:tcMar>
          </w:tcPr>
          <w:tbl>
            <w:tblPr>
              <w:tblW w:w="8812" w:type="dxa"/>
              <w:tblLayout w:type="fixed"/>
              <w:tblCellMar>
                <w:top w:w="43" w:type="dxa"/>
                <w:left w:w="115" w:type="dxa"/>
                <w:bottom w:w="43" w:type="dxa"/>
                <w:right w:w="115" w:type="dxa"/>
              </w:tblCellMar>
              <w:tblLook w:val="0000" w:firstRow="0" w:lastRow="0" w:firstColumn="0" w:lastColumn="0" w:noHBand="0" w:noVBand="0"/>
              <w:tblDescription w:val="Enter Quantity, Item number, Description, Unit Price, Discount, and Line Total in table columns, and Total Discount, Subtotal, Sales Tax, and Total at the table-end"/>
            </w:tblPr>
            <w:tblGrid>
              <w:gridCol w:w="929"/>
              <w:gridCol w:w="935"/>
              <w:gridCol w:w="2017"/>
              <w:gridCol w:w="629"/>
              <w:gridCol w:w="1632"/>
              <w:gridCol w:w="2218"/>
              <w:gridCol w:w="452"/>
            </w:tblGrid>
            <w:tr w:rsidR="000073FC" w:rsidRPr="00B5478E" w14:paraId="17C8B153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6E37FB22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74AA44A1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4317C94D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2926FB6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6D43956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6A87621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69EE141B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09476EC2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1470C565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45518104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2CF61AC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8E300EA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7A6ED65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0A34C2C4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6D863688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50E700BB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4913F38E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D735E76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DFBA078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947FFFF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7969C29D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2520869D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6BD8EB5B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7BC9F658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DFC8A94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C5D05F1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7B9AE8B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7C887B10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695C031C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09F02F9A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5E5EE609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9ABBEDC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CC5E4B9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EE46F23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2964FF0A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1AE5FD7D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043A74D0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519FFF37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20ECEE8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D24394E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1B72075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60B71055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2298E552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5EA24797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12A14CAA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106E34F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04B2777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2E35CAEF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32DCC6BC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69FA8117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4A3744FE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455EA4DB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AE74491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53E54CD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3482C6A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5745437B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5AC0E73F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35744AA2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495FEE29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040756A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3E500CE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35CB980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06117251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173AB9AD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42F1DC38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539A16ED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596E5FFB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A6510DF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12454269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02905A89" w14:textId="77777777" w:rsidTr="00D347D2">
              <w:trPr>
                <w:cantSplit/>
                <w:trHeight w:val="436"/>
              </w:trPr>
              <w:tc>
                <w:tcPr>
                  <w:tcW w:w="929" w:type="dxa"/>
                  <w:shd w:val="clear" w:color="auto" w:fill="auto"/>
                  <w:vAlign w:val="center"/>
                </w:tcPr>
                <w:p w14:paraId="665B3B6E" w14:textId="77777777" w:rsidR="000073FC" w:rsidRPr="001E3C2E" w:rsidRDefault="000073FC" w:rsidP="00B65EF0"/>
              </w:tc>
              <w:tc>
                <w:tcPr>
                  <w:tcW w:w="935" w:type="dxa"/>
                  <w:shd w:val="clear" w:color="auto" w:fill="auto"/>
                  <w:vAlign w:val="center"/>
                </w:tcPr>
                <w:p w14:paraId="5503D908" w14:textId="77777777" w:rsidR="000073FC" w:rsidRPr="001E3C2E" w:rsidRDefault="000073FC" w:rsidP="00B65EF0"/>
              </w:tc>
              <w:tc>
                <w:tcPr>
                  <w:tcW w:w="2646" w:type="dxa"/>
                  <w:gridSpan w:val="2"/>
                  <w:shd w:val="clear" w:color="auto" w:fill="auto"/>
                  <w:vAlign w:val="center"/>
                </w:tcPr>
                <w:p w14:paraId="0FA9DB3B" w14:textId="77777777" w:rsidR="000073FC" w:rsidRPr="001E3C2E" w:rsidRDefault="000073FC" w:rsidP="00B65EF0"/>
              </w:tc>
              <w:tc>
                <w:tcPr>
                  <w:tcW w:w="163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024C1950" w14:textId="77777777" w:rsidR="000073FC" w:rsidRPr="00B5478E" w:rsidRDefault="000073FC" w:rsidP="00B65EF0">
                  <w:pPr>
                    <w:pStyle w:val="Amount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C73D25A" w14:textId="7D293CB6" w:rsidR="000073FC" w:rsidRPr="00B5478E" w:rsidRDefault="00D347D2" w:rsidP="00B65EF0">
                  <w:pPr>
                    <w:pStyle w:val="Amount"/>
                  </w:pPr>
                  <w:r>
                    <w:br/>
                    <w:t>|</w:t>
                  </w: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42599AB1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1CF0B271" w14:textId="77777777" w:rsidTr="00D347D2">
              <w:trPr>
                <w:cantSplit/>
                <w:trHeight w:val="436"/>
              </w:trPr>
              <w:tc>
                <w:tcPr>
                  <w:tcW w:w="3881" w:type="dxa"/>
                  <w:gridSpan w:val="3"/>
                  <w:shd w:val="clear" w:color="auto" w:fill="auto"/>
                  <w:vAlign w:val="center"/>
                </w:tcPr>
                <w:p w14:paraId="76EDF243" w14:textId="77777777" w:rsidR="000073FC" w:rsidRPr="001E3C2E" w:rsidRDefault="000073FC" w:rsidP="00B65EF0"/>
              </w:tc>
              <w:tc>
                <w:tcPr>
                  <w:tcW w:w="2261" w:type="dxa"/>
                  <w:gridSpan w:val="2"/>
                  <w:shd w:val="clear" w:color="auto" w:fill="auto"/>
                  <w:vAlign w:val="center"/>
                </w:tcPr>
                <w:p w14:paraId="2173F2E6" w14:textId="0A96256F" w:rsidR="000073FC" w:rsidRPr="001E3C2E" w:rsidRDefault="000073FC" w:rsidP="00B65EF0">
                  <w:pPr>
                    <w:pStyle w:val="Labels"/>
                    <w:spacing w:before="0"/>
                  </w:pPr>
                </w:p>
              </w:tc>
              <w:tc>
                <w:tcPr>
                  <w:tcW w:w="2218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783A2403" w14:textId="77777777" w:rsidR="000073FC" w:rsidRPr="001E3C2E" w:rsidRDefault="000073FC" w:rsidP="00B65EF0">
                  <w:pPr>
                    <w:pStyle w:val="Amount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69848BB6" w14:textId="77777777" w:rsidR="000073FC" w:rsidRPr="00B5478E" w:rsidRDefault="000073FC" w:rsidP="00B65EF0">
                  <w:pPr>
                    <w:pStyle w:val="Amount"/>
                  </w:pPr>
                </w:p>
              </w:tc>
            </w:tr>
            <w:tr w:rsidR="000073FC" w:rsidRPr="00B5478E" w14:paraId="1D3563A9" w14:textId="77777777" w:rsidTr="00D347D2">
              <w:trPr>
                <w:cantSplit/>
                <w:trHeight w:val="436"/>
              </w:trPr>
              <w:tc>
                <w:tcPr>
                  <w:tcW w:w="3881" w:type="dxa"/>
                  <w:gridSpan w:val="3"/>
                  <w:shd w:val="clear" w:color="auto" w:fill="auto"/>
                  <w:vAlign w:val="center"/>
                </w:tcPr>
                <w:p w14:paraId="58FA4D0D" w14:textId="77777777" w:rsidR="000073FC" w:rsidRPr="001E3C2E" w:rsidRDefault="000073FC" w:rsidP="00B65EF0"/>
              </w:tc>
              <w:tc>
                <w:tcPr>
                  <w:tcW w:w="4479" w:type="dxa"/>
                  <w:gridSpan w:val="3"/>
                  <w:shd w:val="clear" w:color="auto" w:fill="auto"/>
                  <w:vAlign w:val="center"/>
                </w:tcPr>
                <w:p w14:paraId="156AC7D0" w14:textId="09C98D4E" w:rsidR="000073FC" w:rsidRPr="001E3C2E" w:rsidRDefault="000073FC" w:rsidP="00B65EF0">
                  <w:pPr>
                    <w:pStyle w:val="Labels"/>
                    <w:spacing w:before="0"/>
                  </w:pPr>
                </w:p>
              </w:tc>
              <w:tc>
                <w:tcPr>
                  <w:tcW w:w="452" w:type="dxa"/>
                  <w:shd w:val="clear" w:color="auto" w:fill="auto"/>
                  <w:tcMar>
                    <w:left w:w="216" w:type="dxa"/>
                    <w:right w:w="216" w:type="dxa"/>
                  </w:tcMar>
                  <w:vAlign w:val="center"/>
                </w:tcPr>
                <w:p w14:paraId="3C80331B" w14:textId="1E8AB86A" w:rsidR="000073FC" w:rsidRPr="00B5478E" w:rsidRDefault="000073FC" w:rsidP="00D347D2">
                  <w:pPr>
                    <w:pStyle w:val="Amount"/>
                    <w:jc w:val="left"/>
                  </w:pPr>
                </w:p>
              </w:tc>
            </w:tr>
            <w:tr w:rsidR="00D347D2" w:rsidRPr="00B5478E" w14:paraId="5403D7F1" w14:textId="77777777" w:rsidTr="00D347D2">
              <w:trPr>
                <w:gridAfter w:val="1"/>
                <w:wAfter w:w="452" w:type="dxa"/>
                <w:cantSplit/>
                <w:trHeight w:val="436"/>
              </w:trPr>
              <w:tc>
                <w:tcPr>
                  <w:tcW w:w="3881" w:type="dxa"/>
                  <w:gridSpan w:val="3"/>
                  <w:shd w:val="clear" w:color="auto" w:fill="auto"/>
                  <w:vAlign w:val="center"/>
                </w:tcPr>
                <w:p w14:paraId="243CFD7F" w14:textId="77777777" w:rsidR="00D347D2" w:rsidRPr="001E3C2E" w:rsidRDefault="00D347D2" w:rsidP="00B65EF0"/>
              </w:tc>
              <w:tc>
                <w:tcPr>
                  <w:tcW w:w="4479" w:type="dxa"/>
                  <w:gridSpan w:val="3"/>
                  <w:shd w:val="clear" w:color="auto" w:fill="auto"/>
                  <w:vAlign w:val="center"/>
                </w:tcPr>
                <w:p w14:paraId="52D5C654" w14:textId="3422F0B9" w:rsidR="00D347D2" w:rsidRPr="001E3C2E" w:rsidRDefault="00D347D2" w:rsidP="00B65EF0">
                  <w:pPr>
                    <w:pStyle w:val="Labels"/>
                    <w:spacing w:before="0"/>
                  </w:pPr>
                </w:p>
              </w:tc>
            </w:tr>
            <w:tr w:rsidR="00D347D2" w:rsidRPr="00B5478E" w14:paraId="57C6C15C" w14:textId="77777777" w:rsidTr="00D347D2">
              <w:trPr>
                <w:gridAfter w:val="1"/>
                <w:wAfter w:w="452" w:type="dxa"/>
                <w:cantSplit/>
                <w:trHeight w:val="436"/>
              </w:trPr>
              <w:tc>
                <w:tcPr>
                  <w:tcW w:w="3881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328015FD" w14:textId="77777777" w:rsidR="00D347D2" w:rsidRPr="001E3C2E" w:rsidRDefault="00D347D2" w:rsidP="00B65EF0"/>
              </w:tc>
              <w:tc>
                <w:tcPr>
                  <w:tcW w:w="4479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76D851CA" w14:textId="45BDF05E" w:rsidR="00D347D2" w:rsidRPr="001E3C2E" w:rsidRDefault="00D347D2" w:rsidP="00D347D2">
                  <w:pPr>
                    <w:pStyle w:val="Labels"/>
                    <w:spacing w:before="0"/>
                    <w:jc w:val="left"/>
                  </w:pPr>
                  <w:r>
                    <w:t xml:space="preserve">                               Total                  500.00</w:t>
                  </w:r>
                </w:p>
              </w:tc>
            </w:tr>
          </w:tbl>
          <w:p w14:paraId="7EF4CFEB" w14:textId="77777777" w:rsidR="000073FC" w:rsidRDefault="000073FC" w:rsidP="00B65EF0">
            <w:pPr>
              <w:pStyle w:val="ColumnHeadings"/>
            </w:pPr>
          </w:p>
        </w:tc>
      </w:tr>
    </w:tbl>
    <w:p w14:paraId="7E6A6BB3" w14:textId="77777777" w:rsidR="00B764B8" w:rsidRPr="001E3C2E" w:rsidRDefault="00B764B8" w:rsidP="002841F4"/>
    <w:sectPr w:rsidR="00B764B8" w:rsidRPr="001E3C2E" w:rsidSect="00B65E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504" w:right="432" w:bottom="245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B8304" w14:textId="77777777" w:rsidR="009A7DA8" w:rsidRDefault="009A7DA8">
      <w:r>
        <w:separator/>
      </w:r>
    </w:p>
  </w:endnote>
  <w:endnote w:type="continuationSeparator" w:id="0">
    <w:p w14:paraId="1DC36642" w14:textId="77777777" w:rsidR="009A7DA8" w:rsidRDefault="009A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AE71F" w14:textId="77777777" w:rsidR="007723B4" w:rsidRDefault="00772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6201E" w14:textId="77777777" w:rsidR="007723B4" w:rsidRDefault="00772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4CB70" w14:textId="77777777" w:rsidR="007723B4" w:rsidRDefault="00772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02664" w14:textId="77777777" w:rsidR="009A7DA8" w:rsidRDefault="009A7DA8">
      <w:r>
        <w:separator/>
      </w:r>
    </w:p>
  </w:footnote>
  <w:footnote w:type="continuationSeparator" w:id="0">
    <w:p w14:paraId="764E0F76" w14:textId="77777777" w:rsidR="009A7DA8" w:rsidRDefault="009A7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8FCF3" w14:textId="77777777" w:rsidR="007723B4" w:rsidRDefault="00772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103CE" w14:textId="77777777" w:rsidR="007723B4" w:rsidRDefault="00772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E9ECA" w14:textId="77777777" w:rsidR="007723B4" w:rsidRDefault="00772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B8A845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92B6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83249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8ADD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7DCE4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8634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7AAE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014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B6FA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C87E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73"/>
    <w:rsid w:val="00002021"/>
    <w:rsid w:val="000073FC"/>
    <w:rsid w:val="00012C15"/>
    <w:rsid w:val="00012DA5"/>
    <w:rsid w:val="00017A97"/>
    <w:rsid w:val="000403E8"/>
    <w:rsid w:val="000417F9"/>
    <w:rsid w:val="00043699"/>
    <w:rsid w:val="00044620"/>
    <w:rsid w:val="00056E24"/>
    <w:rsid w:val="00061CF8"/>
    <w:rsid w:val="000A72A8"/>
    <w:rsid w:val="000C60AF"/>
    <w:rsid w:val="000E592C"/>
    <w:rsid w:val="00124BA2"/>
    <w:rsid w:val="0014239C"/>
    <w:rsid w:val="0014650B"/>
    <w:rsid w:val="0015744F"/>
    <w:rsid w:val="001724F6"/>
    <w:rsid w:val="001B074E"/>
    <w:rsid w:val="001B5462"/>
    <w:rsid w:val="001B5F25"/>
    <w:rsid w:val="001D6696"/>
    <w:rsid w:val="001E3C2E"/>
    <w:rsid w:val="001F1EA7"/>
    <w:rsid w:val="0020532B"/>
    <w:rsid w:val="00205DD6"/>
    <w:rsid w:val="00207555"/>
    <w:rsid w:val="0021009B"/>
    <w:rsid w:val="00213FAA"/>
    <w:rsid w:val="00217D2D"/>
    <w:rsid w:val="002339CB"/>
    <w:rsid w:val="00246484"/>
    <w:rsid w:val="00251C32"/>
    <w:rsid w:val="002841F4"/>
    <w:rsid w:val="00315984"/>
    <w:rsid w:val="00315F8E"/>
    <w:rsid w:val="00326411"/>
    <w:rsid w:val="00341D54"/>
    <w:rsid w:val="003465E2"/>
    <w:rsid w:val="00360D3D"/>
    <w:rsid w:val="00372677"/>
    <w:rsid w:val="003756B5"/>
    <w:rsid w:val="00387E68"/>
    <w:rsid w:val="003A17F2"/>
    <w:rsid w:val="003B7E00"/>
    <w:rsid w:val="003D6485"/>
    <w:rsid w:val="003D675F"/>
    <w:rsid w:val="003E3D7F"/>
    <w:rsid w:val="003F03CA"/>
    <w:rsid w:val="00413CC1"/>
    <w:rsid w:val="00416A5B"/>
    <w:rsid w:val="00436B94"/>
    <w:rsid w:val="00440A9C"/>
    <w:rsid w:val="00443905"/>
    <w:rsid w:val="004526C5"/>
    <w:rsid w:val="00473FA7"/>
    <w:rsid w:val="004776DC"/>
    <w:rsid w:val="004801EC"/>
    <w:rsid w:val="004D6D3B"/>
    <w:rsid w:val="004E3995"/>
    <w:rsid w:val="00522EAB"/>
    <w:rsid w:val="005313F0"/>
    <w:rsid w:val="00531C77"/>
    <w:rsid w:val="005404D4"/>
    <w:rsid w:val="00543481"/>
    <w:rsid w:val="0054529B"/>
    <w:rsid w:val="00551108"/>
    <w:rsid w:val="00552F77"/>
    <w:rsid w:val="0058338F"/>
    <w:rsid w:val="00584C74"/>
    <w:rsid w:val="00584EBA"/>
    <w:rsid w:val="005A6D66"/>
    <w:rsid w:val="005B7ABD"/>
    <w:rsid w:val="005F7F79"/>
    <w:rsid w:val="006171BA"/>
    <w:rsid w:val="00640AAC"/>
    <w:rsid w:val="00647F33"/>
    <w:rsid w:val="0065596D"/>
    <w:rsid w:val="006C4528"/>
    <w:rsid w:val="006C6182"/>
    <w:rsid w:val="006D2782"/>
    <w:rsid w:val="006F21A0"/>
    <w:rsid w:val="00703C78"/>
    <w:rsid w:val="00723603"/>
    <w:rsid w:val="0072587A"/>
    <w:rsid w:val="0074437D"/>
    <w:rsid w:val="00751F2C"/>
    <w:rsid w:val="00763353"/>
    <w:rsid w:val="007723B4"/>
    <w:rsid w:val="007A07D7"/>
    <w:rsid w:val="007A0C5E"/>
    <w:rsid w:val="007A2E1F"/>
    <w:rsid w:val="007C1315"/>
    <w:rsid w:val="007C5A8E"/>
    <w:rsid w:val="007C7496"/>
    <w:rsid w:val="007D49EA"/>
    <w:rsid w:val="007F3D8D"/>
    <w:rsid w:val="007F4E44"/>
    <w:rsid w:val="008044FF"/>
    <w:rsid w:val="00824635"/>
    <w:rsid w:val="008275D3"/>
    <w:rsid w:val="00831CD7"/>
    <w:rsid w:val="008348E7"/>
    <w:rsid w:val="00883419"/>
    <w:rsid w:val="00897D19"/>
    <w:rsid w:val="008A1909"/>
    <w:rsid w:val="008A3C48"/>
    <w:rsid w:val="008B549F"/>
    <w:rsid w:val="008B7024"/>
    <w:rsid w:val="008C1DFD"/>
    <w:rsid w:val="008D63CA"/>
    <w:rsid w:val="008E6D99"/>
    <w:rsid w:val="008F7829"/>
    <w:rsid w:val="00904F13"/>
    <w:rsid w:val="00923ED7"/>
    <w:rsid w:val="0093568C"/>
    <w:rsid w:val="009463E1"/>
    <w:rsid w:val="009520ED"/>
    <w:rsid w:val="00966790"/>
    <w:rsid w:val="0097247D"/>
    <w:rsid w:val="0098251A"/>
    <w:rsid w:val="00982C10"/>
    <w:rsid w:val="009A1F18"/>
    <w:rsid w:val="009A6AF5"/>
    <w:rsid w:val="009A7DA8"/>
    <w:rsid w:val="009C5836"/>
    <w:rsid w:val="009E6065"/>
    <w:rsid w:val="009E7724"/>
    <w:rsid w:val="00A10B6B"/>
    <w:rsid w:val="00A11DBF"/>
    <w:rsid w:val="00A4752F"/>
    <w:rsid w:val="00A62877"/>
    <w:rsid w:val="00A67B29"/>
    <w:rsid w:val="00A71F71"/>
    <w:rsid w:val="00A7589E"/>
    <w:rsid w:val="00AB03C9"/>
    <w:rsid w:val="00AC1227"/>
    <w:rsid w:val="00AC2012"/>
    <w:rsid w:val="00B04265"/>
    <w:rsid w:val="00B417D7"/>
    <w:rsid w:val="00B530A0"/>
    <w:rsid w:val="00B604D7"/>
    <w:rsid w:val="00B65EF0"/>
    <w:rsid w:val="00B7167B"/>
    <w:rsid w:val="00B73EE7"/>
    <w:rsid w:val="00B764B8"/>
    <w:rsid w:val="00B929D8"/>
    <w:rsid w:val="00BA71B8"/>
    <w:rsid w:val="00BA7FA7"/>
    <w:rsid w:val="00BB4DAA"/>
    <w:rsid w:val="00BB763E"/>
    <w:rsid w:val="00BC29DF"/>
    <w:rsid w:val="00BD0D4F"/>
    <w:rsid w:val="00BD7A44"/>
    <w:rsid w:val="00C117BC"/>
    <w:rsid w:val="00C22B70"/>
    <w:rsid w:val="00C276BE"/>
    <w:rsid w:val="00C302DF"/>
    <w:rsid w:val="00C32AE1"/>
    <w:rsid w:val="00C379F1"/>
    <w:rsid w:val="00C43BE7"/>
    <w:rsid w:val="00C475D7"/>
    <w:rsid w:val="00C52E4D"/>
    <w:rsid w:val="00C60CDF"/>
    <w:rsid w:val="00C646CC"/>
    <w:rsid w:val="00C66691"/>
    <w:rsid w:val="00C66AD0"/>
    <w:rsid w:val="00C74974"/>
    <w:rsid w:val="00CA1CFC"/>
    <w:rsid w:val="00CB4CBD"/>
    <w:rsid w:val="00CB5E49"/>
    <w:rsid w:val="00CF01AF"/>
    <w:rsid w:val="00D33CEA"/>
    <w:rsid w:val="00D347D2"/>
    <w:rsid w:val="00D40473"/>
    <w:rsid w:val="00D4146A"/>
    <w:rsid w:val="00D45E69"/>
    <w:rsid w:val="00D7042E"/>
    <w:rsid w:val="00D76A11"/>
    <w:rsid w:val="00DA4710"/>
    <w:rsid w:val="00DC1152"/>
    <w:rsid w:val="00DE09CB"/>
    <w:rsid w:val="00DF7693"/>
    <w:rsid w:val="00E1105C"/>
    <w:rsid w:val="00E23A5E"/>
    <w:rsid w:val="00E27198"/>
    <w:rsid w:val="00E358C1"/>
    <w:rsid w:val="00E371FA"/>
    <w:rsid w:val="00E42426"/>
    <w:rsid w:val="00E6107D"/>
    <w:rsid w:val="00E62802"/>
    <w:rsid w:val="00E9764B"/>
    <w:rsid w:val="00EF58B4"/>
    <w:rsid w:val="00F11178"/>
    <w:rsid w:val="00F1292B"/>
    <w:rsid w:val="00F47FB5"/>
    <w:rsid w:val="00F52042"/>
    <w:rsid w:val="00F64BE0"/>
    <w:rsid w:val="00F70E38"/>
    <w:rsid w:val="00FB1848"/>
    <w:rsid w:val="00FC643D"/>
    <w:rsid w:val="00FD0114"/>
    <w:rsid w:val="00FD0E4D"/>
    <w:rsid w:val="00FF24B5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635F125E"/>
  <w15:docId w15:val="{48E8BF38-0929-466A-8388-9A9A6C0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529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Heading1">
    <w:name w:val="heading 1"/>
    <w:basedOn w:val="Normal"/>
    <w:next w:val="Normal"/>
    <w:uiPriority w:val="9"/>
    <w:qFormat/>
    <w:rsid w:val="00C475D7"/>
    <w:pPr>
      <w:spacing w:line="240" w:lineRule="auto"/>
      <w:jc w:val="right"/>
      <w:outlineLvl w:val="0"/>
    </w:pPr>
    <w:rPr>
      <w:rFonts w:asciiTheme="majorHAnsi" w:hAnsiTheme="majorHAnsi"/>
      <w:b/>
      <w:color w:val="262626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5D7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Heading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A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B0651" w:themeColor="accent2" w:themeShade="80"/>
      <w:sz w:val="1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A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15868" w:themeColor="accent5" w:themeShade="80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29B"/>
    <w:rPr>
      <w:rFonts w:asciiTheme="majorHAnsi" w:hAnsiTheme="majorHAnsi"/>
      <w:b/>
      <w:caps/>
      <w:spacing w:val="4"/>
      <w:sz w:val="15"/>
      <w:szCs w:val="16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uiPriority w:val="1"/>
    <w:qFormat/>
    <w:rsid w:val="00AB03C9"/>
    <w:pPr>
      <w:jc w:val="right"/>
    </w:pPr>
    <w:rPr>
      <w:caps/>
      <w:sz w:val="16"/>
      <w:szCs w:val="16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Normal"/>
    <w:uiPriority w:val="1"/>
    <w:qFormat/>
    <w:rsid w:val="00C475D7"/>
    <w:pPr>
      <w:spacing w:before="60" w:line="240" w:lineRule="auto"/>
    </w:pPr>
    <w:rPr>
      <w:i/>
      <w:sz w:val="15"/>
    </w:rPr>
  </w:style>
  <w:style w:type="paragraph" w:customStyle="1" w:styleId="Amount">
    <w:name w:val="Amount"/>
    <w:basedOn w:val="Normal"/>
    <w:uiPriority w:val="1"/>
    <w:qFormat/>
    <w:rsid w:val="00723603"/>
    <w:pPr>
      <w:jc w:val="right"/>
    </w:pPr>
    <w:rPr>
      <w:szCs w:val="20"/>
    </w:rPr>
  </w:style>
  <w:style w:type="paragraph" w:customStyle="1" w:styleId="Thankyou">
    <w:name w:val="Thank you"/>
    <w:basedOn w:val="Normal"/>
    <w:uiPriority w:val="1"/>
    <w:qFormat/>
    <w:rsid w:val="00C475D7"/>
    <w:pPr>
      <w:spacing w:before="1200"/>
      <w:jc w:val="center"/>
    </w:pPr>
    <w:rPr>
      <w:b/>
      <w:caps/>
      <w:sz w:val="19"/>
    </w:rPr>
  </w:style>
  <w:style w:type="paragraph" w:customStyle="1" w:styleId="ColumnHeadings">
    <w:name w:val="Column Headings"/>
    <w:basedOn w:val="Normal"/>
    <w:uiPriority w:val="1"/>
    <w:qFormat/>
    <w:rsid w:val="000073FC"/>
    <w:pPr>
      <w:jc w:val="center"/>
    </w:pPr>
    <w:rPr>
      <w:rFonts w:asciiTheme="majorHAnsi" w:hAnsiTheme="majorHAnsi"/>
      <w:b/>
      <w:caps/>
      <w:sz w:val="16"/>
    </w:rPr>
  </w:style>
  <w:style w:type="paragraph" w:customStyle="1" w:styleId="Centered">
    <w:name w:val="Centered"/>
    <w:basedOn w:val="Normal"/>
    <w:uiPriority w:val="1"/>
    <w:qFormat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uiPriority w:val="1"/>
    <w:qFormat/>
    <w:rsid w:val="003756B5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C475D7"/>
    <w:rPr>
      <w:color w:val="808080"/>
    </w:rPr>
  </w:style>
  <w:style w:type="paragraph" w:customStyle="1" w:styleId="sendto">
    <w:name w:val="send to"/>
    <w:basedOn w:val="Normal"/>
    <w:link w:val="sendtoChar"/>
    <w:uiPriority w:val="1"/>
    <w:qFormat/>
    <w:rsid w:val="000073FC"/>
    <w:pPr>
      <w:framePr w:hSpace="180" w:wrap="around" w:vAnchor="text" w:hAnchor="margin" w:y="75"/>
      <w:spacing w:line="276" w:lineRule="auto"/>
      <w:jc w:val="both"/>
    </w:pPr>
    <w:rPr>
      <w:rFonts w:ascii="Microsoft Office Preview Font" w:hAnsi="Microsoft Office Preview Font"/>
      <w:sz w:val="18"/>
    </w:rPr>
  </w:style>
  <w:style w:type="character" w:customStyle="1" w:styleId="sendtoChar">
    <w:name w:val="send to Char"/>
    <w:basedOn w:val="DefaultParagraphFont"/>
    <w:link w:val="sendto"/>
    <w:uiPriority w:val="1"/>
    <w:rsid w:val="0054529B"/>
    <w:rPr>
      <w:rFonts w:ascii="Microsoft Office Preview Font" w:hAnsi="Microsoft Office Preview Font"/>
      <w:spacing w:val="4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29B"/>
    <w:rPr>
      <w:rFonts w:asciiTheme="minorHAnsi" w:hAnsiTheme="minorHAnsi"/>
      <w:spacing w:val="4"/>
      <w:sz w:val="17"/>
      <w:szCs w:val="18"/>
    </w:rPr>
  </w:style>
  <w:style w:type="paragraph" w:styleId="Footer">
    <w:name w:val="footer"/>
    <w:basedOn w:val="Normal"/>
    <w:link w:val="FooterChar"/>
    <w:uiPriority w:val="99"/>
    <w:unhideWhenUsed/>
    <w:rsid w:val="000073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29B"/>
    <w:rPr>
      <w:rFonts w:asciiTheme="minorHAnsi" w:hAnsiTheme="minorHAnsi"/>
      <w:spacing w:val="4"/>
      <w:sz w:val="17"/>
      <w:szCs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529B"/>
    <w:rPr>
      <w:rFonts w:asciiTheme="majorHAnsi" w:eastAsiaTheme="majorEastAsia" w:hAnsiTheme="majorHAnsi" w:cstheme="majorBidi"/>
      <w:color w:val="5B0651" w:themeColor="accent2" w:themeShade="80"/>
      <w:spacing w:val="4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529B"/>
    <w:rPr>
      <w:rFonts w:asciiTheme="majorHAnsi" w:eastAsiaTheme="majorEastAsia" w:hAnsiTheme="majorHAnsi" w:cstheme="majorBidi"/>
      <w:i/>
      <w:iCs/>
      <w:color w:val="215868" w:themeColor="accent5" w:themeShade="80"/>
      <w:spacing w:val="4"/>
      <w:sz w:val="16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0A9C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ozi\AppData\Roaming\Microsoft\Templates\Sales%20receipt%20(Blue%20Gradien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177708762643CA8BCC6D416A33A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08AF3-650A-440D-9532-9158ECBC0B3D}"/>
      </w:docPartPr>
      <w:docPartBody>
        <w:p w:rsidR="00000000" w:rsidRDefault="00350B8F">
          <w:pPr>
            <w:pStyle w:val="57177708762643CA8BCC6D416A33A997"/>
          </w:pPr>
          <w:r>
            <w:t>Phone:</w:t>
          </w:r>
        </w:p>
      </w:docPartBody>
    </w:docPart>
    <w:docPart>
      <w:docPartPr>
        <w:name w:val="C93AADBE2DD04F70888587CC821F8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9DAEC-9CAC-4AB3-B6CA-6493021A1D4C}"/>
      </w:docPartPr>
      <w:docPartBody>
        <w:p w:rsidR="00000000" w:rsidRDefault="00350B8F">
          <w:pPr>
            <w:pStyle w:val="C93AADBE2DD04F70888587CC821F8C5B"/>
          </w:pPr>
          <w:r w:rsidRPr="00A626DE">
            <w:rPr>
              <w:sz w:val="32"/>
              <w:szCs w:val="32"/>
            </w:rPr>
            <w:t>THANK YOU FOR YOUR BUSINESS!</w:t>
          </w:r>
        </w:p>
      </w:docPartBody>
    </w:docPart>
    <w:docPart>
      <w:docPartPr>
        <w:name w:val="52B0B37461B946D680E0C48DB5E5C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5C37F-7F7E-4E54-BE86-689D327C536C}"/>
      </w:docPartPr>
      <w:docPartBody>
        <w:p w:rsidR="00000000" w:rsidRDefault="00350B8F">
          <w:pPr>
            <w:pStyle w:val="52B0B37461B946D680E0C48DB5E5C2E8"/>
          </w:pPr>
          <w:r>
            <w:rPr>
              <w:rFonts w:ascii="Microsoft Office Preview Font" w:hAnsi="Microsoft Office Preview Font"/>
              <w:sz w:val="18"/>
            </w:rPr>
            <w:t>SOLD TO:</w:t>
          </w:r>
        </w:p>
      </w:docPartBody>
    </w:docPart>
    <w:docPart>
      <w:docPartPr>
        <w:name w:val="A8068D20A7924B709842150A7D44A2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B7730-8370-4B77-AF22-592AB9DF76D3}"/>
      </w:docPartPr>
      <w:docPartBody>
        <w:p w:rsidR="00000000" w:rsidRDefault="00350B8F">
          <w:pPr>
            <w:pStyle w:val="A8068D20A7924B709842150A7D44A2EF"/>
          </w:pPr>
          <w:r>
            <w:t>PAYMENT METHOD</w:t>
          </w:r>
        </w:p>
      </w:docPartBody>
    </w:docPart>
    <w:docPart>
      <w:docPartPr>
        <w:name w:val="4E554F9E0FB74420AA094259241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BD532-183C-4C64-A267-5E4ADBEBD3DB}"/>
      </w:docPartPr>
      <w:docPartBody>
        <w:p w:rsidR="00000000" w:rsidRDefault="00350B8F">
          <w:pPr>
            <w:pStyle w:val="4E554F9E0FB74420AA09425924144349"/>
          </w:pPr>
          <w:r w:rsidRPr="002A1801">
            <w:t>job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BC"/>
    <w:rsid w:val="000C67BC"/>
    <w:rsid w:val="0035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8EEF5FC6084BC28BFBE76B03CCBEBE">
    <w:name w:val="E78EEF5FC6084BC28BFBE76B03CCBEBE"/>
  </w:style>
  <w:style w:type="paragraph" w:customStyle="1" w:styleId="656984071A6244479F2B616D2EC01983">
    <w:name w:val="656984071A6244479F2B616D2EC01983"/>
  </w:style>
  <w:style w:type="paragraph" w:customStyle="1" w:styleId="5CD9733CB7EE4C2297DBABDA4F3505BE">
    <w:name w:val="5CD9733CB7EE4C2297DBABDA4F3505BE"/>
  </w:style>
  <w:style w:type="paragraph" w:customStyle="1" w:styleId="A380AFF678B84827ABD9DFEB28F5ACC2">
    <w:name w:val="A380AFF678B84827ABD9DFEB28F5ACC2"/>
  </w:style>
  <w:style w:type="paragraph" w:customStyle="1" w:styleId="57177708762643CA8BCC6D416A33A997">
    <w:name w:val="57177708762643CA8BCC6D416A33A997"/>
  </w:style>
  <w:style w:type="paragraph" w:customStyle="1" w:styleId="03FAAB9300F54379BC96F811C7A0A9D6">
    <w:name w:val="03FAAB9300F54379BC96F811C7A0A9D6"/>
  </w:style>
  <w:style w:type="paragraph" w:customStyle="1" w:styleId="578E0B519B1C40FB821838D48BF73E55">
    <w:name w:val="578E0B519B1C40FB821838D48BF73E55"/>
  </w:style>
  <w:style w:type="paragraph" w:customStyle="1" w:styleId="5F09F81C408F4CD5B53BACCA52EE5F9A">
    <w:name w:val="5F09F81C408F4CD5B53BACCA52EE5F9A"/>
  </w:style>
  <w:style w:type="paragraph" w:customStyle="1" w:styleId="8A033FD3B2134902B515B663B41E42CA">
    <w:name w:val="8A033FD3B2134902B515B663B41E42CA"/>
  </w:style>
  <w:style w:type="paragraph" w:customStyle="1" w:styleId="393C835E7B3541B587E47C683EC37405">
    <w:name w:val="393C835E7B3541B587E47C683EC37405"/>
  </w:style>
  <w:style w:type="paragraph" w:customStyle="1" w:styleId="00B395CFC2B74DE5A80968719D003B44">
    <w:name w:val="00B395CFC2B74DE5A80968719D003B44"/>
  </w:style>
  <w:style w:type="paragraph" w:customStyle="1" w:styleId="9B0F032B1BA6462E8B44A1E6DE149E4D">
    <w:name w:val="9B0F032B1BA6462E8B44A1E6DE149E4D"/>
  </w:style>
  <w:style w:type="paragraph" w:customStyle="1" w:styleId="4CBF2CF393AA4E49B694135F46A7B6A7">
    <w:name w:val="4CBF2CF393AA4E49B694135F46A7B6A7"/>
  </w:style>
  <w:style w:type="paragraph" w:customStyle="1" w:styleId="C93AADBE2DD04F70888587CC821F8C5B">
    <w:name w:val="C93AADBE2DD04F70888587CC821F8C5B"/>
  </w:style>
  <w:style w:type="paragraph" w:customStyle="1" w:styleId="3922D390D4914E7D9CCD3958D54CAA58">
    <w:name w:val="3922D390D4914E7D9CCD3958D54CAA58"/>
  </w:style>
  <w:style w:type="paragraph" w:customStyle="1" w:styleId="52B0B37461B946D680E0C48DB5E5C2E8">
    <w:name w:val="52B0B37461B946D680E0C48DB5E5C2E8"/>
  </w:style>
  <w:style w:type="paragraph" w:customStyle="1" w:styleId="04F7084AF88E41F38B823969D821D7FC">
    <w:name w:val="04F7084AF88E41F38B823969D821D7FC"/>
  </w:style>
  <w:style w:type="paragraph" w:customStyle="1" w:styleId="AD11FE275670437DA4740322A610CEEC">
    <w:name w:val="AD11FE275670437DA4740322A610CEEC"/>
  </w:style>
  <w:style w:type="paragraph" w:customStyle="1" w:styleId="0717AC112406487C832D01D9E536093C">
    <w:name w:val="0717AC112406487C832D01D9E536093C"/>
  </w:style>
  <w:style w:type="paragraph" w:customStyle="1" w:styleId="136885BDB28747C38F4702CBFBE5C63F">
    <w:name w:val="136885BDB28747C38F4702CBFBE5C63F"/>
  </w:style>
  <w:style w:type="paragraph" w:customStyle="1" w:styleId="26B2FC2AB4A442348F062A444585F44E">
    <w:name w:val="26B2FC2AB4A442348F062A444585F44E"/>
  </w:style>
  <w:style w:type="paragraph" w:customStyle="1" w:styleId="4B257075F9304BF2A455577686524796">
    <w:name w:val="4B257075F9304BF2A455577686524796"/>
  </w:style>
  <w:style w:type="paragraph" w:customStyle="1" w:styleId="E00BC46162744A96ACBE59A200BE90D6">
    <w:name w:val="E00BC46162744A96ACBE59A200BE90D6"/>
  </w:style>
  <w:style w:type="paragraph" w:customStyle="1" w:styleId="A8068D20A7924B709842150A7D44A2EF">
    <w:name w:val="A8068D20A7924B709842150A7D44A2EF"/>
  </w:style>
  <w:style w:type="paragraph" w:customStyle="1" w:styleId="ABA13CD90D0147A69D25BF05D8C888FE">
    <w:name w:val="ABA13CD90D0147A69D25BF05D8C888FE"/>
  </w:style>
  <w:style w:type="paragraph" w:customStyle="1" w:styleId="4E554F9E0FB74420AA09425924144349">
    <w:name w:val="4E554F9E0FB74420AA09425924144349"/>
  </w:style>
  <w:style w:type="paragraph" w:customStyle="1" w:styleId="8B484B50E88849859D88A20C9C2B8569">
    <w:name w:val="8B484B50E88849859D88A20C9C2B8569"/>
  </w:style>
  <w:style w:type="paragraph" w:customStyle="1" w:styleId="F41A9BA0096A448CA8F820AB9EE7B04A">
    <w:name w:val="F41A9BA0096A448CA8F820AB9EE7B04A"/>
  </w:style>
  <w:style w:type="paragraph" w:customStyle="1" w:styleId="BFD93F6EFCE549C19697867BE8349785">
    <w:name w:val="BFD93F6EFCE549C19697867BE8349785"/>
  </w:style>
  <w:style w:type="paragraph" w:customStyle="1" w:styleId="BFCEBA1A79DD406BAB87611D5AFC319E">
    <w:name w:val="BFCEBA1A79DD406BAB87611D5AFC319E"/>
  </w:style>
  <w:style w:type="paragraph" w:customStyle="1" w:styleId="B98FEA0D62BC4442908BAAD4728DDF23">
    <w:name w:val="B98FEA0D62BC4442908BAAD4728DDF23"/>
  </w:style>
  <w:style w:type="paragraph" w:customStyle="1" w:styleId="C6242E9846F04815B4843AC06AEC0D3D">
    <w:name w:val="C6242E9846F04815B4843AC06AEC0D3D"/>
  </w:style>
  <w:style w:type="paragraph" w:customStyle="1" w:styleId="C0CFFE4227FC4340927FB37816AF301C">
    <w:name w:val="C0CFFE4227FC4340927FB37816AF301C"/>
  </w:style>
  <w:style w:type="paragraph" w:customStyle="1" w:styleId="75B248328C334381B71C3030A5E5BC74">
    <w:name w:val="75B248328C334381B71C3030A5E5BC74"/>
  </w:style>
  <w:style w:type="paragraph" w:customStyle="1" w:styleId="3B9C761F4C73423691EB76E474B7F841">
    <w:name w:val="3B9C761F4C73423691EB76E474B7F841"/>
  </w:style>
  <w:style w:type="paragraph" w:customStyle="1" w:styleId="A54FAF50C05F493D873E089E91A34928">
    <w:name w:val="A54FAF50C05F493D873E089E91A34928"/>
  </w:style>
  <w:style w:type="paragraph" w:customStyle="1" w:styleId="300F21B023274EF180F507374D2ABF33">
    <w:name w:val="300F21B023274EF180F507374D2ABF33"/>
    <w:rsid w:val="000C67BC"/>
  </w:style>
  <w:style w:type="paragraph" w:customStyle="1" w:styleId="1DEFD4B58E704CF89CD229A282200287">
    <w:name w:val="1DEFD4B58E704CF89CD229A282200287"/>
    <w:rsid w:val="000C6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7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(Blue Gradient design)</Template>
  <TotalTime>224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Ngozi Somah</dc:creator>
  <cp:lastModifiedBy>Ngozi Somah</cp:lastModifiedBy>
  <cp:revision>2</cp:revision>
  <dcterms:created xsi:type="dcterms:W3CDTF">2020-08-16T12:56:00Z</dcterms:created>
  <dcterms:modified xsi:type="dcterms:W3CDTF">2020-08-16T16:40:00Z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